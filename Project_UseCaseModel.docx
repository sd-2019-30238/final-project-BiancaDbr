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D047E9" w:rsidRDefault="0056530F" w:rsidP="005E41A0">
      <w:pPr>
        <w:pStyle w:val="Titlu"/>
        <w:rPr>
          <w:rFonts w:ascii="Times New Roman" w:hAnsi="Times New Roman"/>
        </w:rPr>
      </w:pPr>
      <w:fldSimple w:instr=" SUBJECT  \* MERGEFORMAT ">
        <w:r w:rsidR="000916B9" w:rsidRPr="00D047E9">
          <w:rPr>
            <w:rFonts w:ascii="Times New Roman" w:hAnsi="Times New Roman"/>
          </w:rPr>
          <w:t>&lt;</w:t>
        </w:r>
        <w:r w:rsidR="005E41A0">
          <w:rPr>
            <w:rFonts w:ascii="Times New Roman" w:hAnsi="Times New Roman"/>
          </w:rPr>
          <w:t>Administrarea firma inchiriere masini</w:t>
        </w:r>
        <w:r w:rsidR="000916B9" w:rsidRPr="00D047E9">
          <w:rPr>
            <w:rFonts w:ascii="Times New Roman" w:hAnsi="Times New Roman"/>
          </w:rPr>
          <w:t>&gt;</w:t>
        </w:r>
      </w:fldSimple>
    </w:p>
    <w:p w:rsidR="008C4393" w:rsidRPr="00D047E9" w:rsidRDefault="00FF4087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u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u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Corptext"/>
      </w:pPr>
    </w:p>
    <w:p w:rsidR="008C4393" w:rsidRPr="00D047E9" w:rsidRDefault="008C4393">
      <w:pPr>
        <w:pStyle w:val="Corptext"/>
      </w:pP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 w:rsidP="005E41A0">
            <w:pPr>
              <w:pStyle w:val="Tabletext"/>
            </w:pPr>
            <w:r w:rsidRPr="00D047E9">
              <w:t>&lt;</w:t>
            </w:r>
            <w:r w:rsidR="005E41A0">
              <w:t>04</w:t>
            </w:r>
            <w:r w:rsidRPr="00D047E9">
              <w:t>/</w:t>
            </w:r>
            <w:r w:rsidR="005E41A0">
              <w:t>04</w:t>
            </w:r>
            <w:r w:rsidRPr="00D047E9">
              <w:t>/</w:t>
            </w:r>
            <w:r w:rsidR="005E41A0">
              <w:t>2019</w:t>
            </w:r>
            <w:r w:rsidRPr="00D047E9">
              <w:t>&gt;</w:t>
            </w:r>
          </w:p>
        </w:tc>
        <w:tc>
          <w:tcPr>
            <w:tcW w:w="1152" w:type="dxa"/>
          </w:tcPr>
          <w:p w:rsidR="008C4393" w:rsidRPr="00D047E9" w:rsidRDefault="00570E86" w:rsidP="005E41A0">
            <w:pPr>
              <w:pStyle w:val="Tabletext"/>
            </w:pPr>
            <w:r w:rsidRPr="00D047E9">
              <w:t>&lt;</w:t>
            </w:r>
            <w:r w:rsidR="005E41A0">
              <w:t>1</w:t>
            </w:r>
            <w:r w:rsidRPr="00D047E9">
              <w:t>.</w:t>
            </w:r>
            <w:r w:rsidR="005E41A0">
              <w:t>1</w:t>
            </w:r>
            <w:r w:rsidRPr="00D047E9">
              <w:t>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570E86" w:rsidP="005E41A0">
            <w:pPr>
              <w:pStyle w:val="Tabletext"/>
            </w:pPr>
            <w:r w:rsidRPr="00D047E9">
              <w:t>&lt;</w:t>
            </w:r>
            <w:r w:rsidR="005E41A0">
              <w:t>Dobrescu Bianca Maria</w:t>
            </w:r>
            <w:r w:rsidRPr="00D047E9">
              <w:t>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FC2083" w:rsidRDefault="0056530F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FC2083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FC2083" w:rsidRDefault="00D047E9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FC2083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FC2083">
        <w:lastRenderedPageBreak/>
        <w:fldChar w:fldCharType="begin"/>
      </w:r>
      <w:r w:rsidR="00FC2083">
        <w:instrText xml:space="preserve">title  \* Mergeformat </w:instrText>
      </w:r>
      <w:r w:rsidR="00FC2083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FC2083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0777B9" w:rsidRDefault="0004741B" w:rsidP="0063665A">
      <w:pPr>
        <w:pStyle w:val="Titlu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63665A" w:rsidRPr="0063665A" w:rsidRDefault="0063665A" w:rsidP="0063665A"/>
    <w:p w:rsidR="000777B9" w:rsidRDefault="000777B9" w:rsidP="000777B9">
      <w:pPr>
        <w:pStyle w:val="Corptext"/>
      </w:pPr>
      <w:r w:rsidRPr="000777B9">
        <w:rPr>
          <w:b/>
        </w:rPr>
        <w:t>Use case:</w:t>
      </w:r>
      <w:r>
        <w:t xml:space="preserve"> view cars</w:t>
      </w:r>
    </w:p>
    <w:p w:rsidR="000777B9" w:rsidRDefault="000777B9" w:rsidP="000777B9">
      <w:pPr>
        <w:pStyle w:val="Corptext"/>
      </w:pPr>
      <w:r w:rsidRPr="000777B9">
        <w:rPr>
          <w:b/>
        </w:rPr>
        <w:t>Level:</w:t>
      </w:r>
      <w:r>
        <w:t xml:space="preserve"> user-goal</w:t>
      </w:r>
    </w:p>
    <w:p w:rsidR="000777B9" w:rsidRDefault="000777B9" w:rsidP="000777B9">
      <w:pPr>
        <w:pStyle w:val="Corptext"/>
      </w:pPr>
      <w:r w:rsidRPr="000777B9">
        <w:rPr>
          <w:b/>
        </w:rPr>
        <w:t>Primary actor:</w:t>
      </w:r>
      <w:r>
        <w:t xml:space="preserve"> user</w:t>
      </w:r>
    </w:p>
    <w:p w:rsidR="000777B9" w:rsidRDefault="000777B9" w:rsidP="000777B9">
      <w:pPr>
        <w:pStyle w:val="Corptext"/>
      </w:pPr>
      <w:r w:rsidRPr="000777B9">
        <w:rPr>
          <w:b/>
        </w:rPr>
        <w:t>Main success scenario:</w:t>
      </w:r>
      <w:r>
        <w:t xml:space="preserve"> utilizatorul poate vedea cu success toate masinile valabile spre inchiriere din baza de date</w:t>
      </w:r>
    </w:p>
    <w:p w:rsidR="000777B9" w:rsidRDefault="000777B9" w:rsidP="000777B9">
      <w:pPr>
        <w:pStyle w:val="Corptext"/>
        <w:tabs>
          <w:tab w:val="left" w:pos="2218"/>
        </w:tabs>
        <w:rPr>
          <w:b/>
        </w:rPr>
      </w:pPr>
      <w:r w:rsidRPr="000777B9">
        <w:rPr>
          <w:b/>
        </w:rPr>
        <w:t>Extensions:</w:t>
      </w:r>
      <w:r>
        <w:rPr>
          <w:b/>
        </w:rPr>
        <w:tab/>
      </w:r>
    </w:p>
    <w:p w:rsidR="000777B9" w:rsidRDefault="000777B9" w:rsidP="000777B9">
      <w:pPr>
        <w:pStyle w:val="Corptext"/>
        <w:tabs>
          <w:tab w:val="left" w:pos="2218"/>
        </w:tabs>
        <w:rPr>
          <w:b/>
        </w:rPr>
      </w:pPr>
    </w:p>
    <w:p w:rsidR="000777B9" w:rsidRDefault="000777B9" w:rsidP="000777B9">
      <w:pPr>
        <w:pStyle w:val="Corptext"/>
        <w:tabs>
          <w:tab w:val="left" w:pos="2218"/>
        </w:tabs>
        <w:rPr>
          <w:b/>
        </w:rPr>
      </w:pPr>
    </w:p>
    <w:p w:rsidR="000777B9" w:rsidRDefault="000777B9" w:rsidP="000777B9">
      <w:pPr>
        <w:pStyle w:val="Corptext"/>
      </w:pPr>
      <w:r w:rsidRPr="000777B9">
        <w:rPr>
          <w:b/>
        </w:rPr>
        <w:t>Use case:</w:t>
      </w:r>
      <w:r>
        <w:t xml:space="preserve"> </w:t>
      </w:r>
      <w:r>
        <w:t>filter</w:t>
      </w:r>
      <w:r>
        <w:t xml:space="preserve"> cars</w:t>
      </w:r>
    </w:p>
    <w:p w:rsidR="000777B9" w:rsidRDefault="000777B9" w:rsidP="000777B9">
      <w:pPr>
        <w:pStyle w:val="Corptext"/>
      </w:pPr>
      <w:r w:rsidRPr="000777B9">
        <w:rPr>
          <w:b/>
        </w:rPr>
        <w:t>Level:</w:t>
      </w:r>
      <w:r>
        <w:t xml:space="preserve"> user-goal</w:t>
      </w:r>
    </w:p>
    <w:p w:rsidR="000777B9" w:rsidRDefault="000777B9" w:rsidP="000777B9">
      <w:pPr>
        <w:pStyle w:val="Corptext"/>
      </w:pPr>
      <w:r w:rsidRPr="000777B9">
        <w:rPr>
          <w:b/>
        </w:rPr>
        <w:t>Primary actor:</w:t>
      </w:r>
      <w:r>
        <w:t xml:space="preserve"> user</w:t>
      </w:r>
    </w:p>
    <w:p w:rsidR="000777B9" w:rsidRDefault="000777B9" w:rsidP="000777B9">
      <w:pPr>
        <w:pStyle w:val="Corptext"/>
      </w:pPr>
      <w:r w:rsidRPr="000777B9">
        <w:rPr>
          <w:b/>
        </w:rPr>
        <w:t>Main success scenario:</w:t>
      </w:r>
      <w:r>
        <w:t xml:space="preserve"> utilizatorul </w:t>
      </w:r>
      <w:r>
        <w:t>filtreaza masinile in functie de anul in care au iesit, marca masinii sau culoare</w:t>
      </w:r>
    </w:p>
    <w:p w:rsidR="000777B9" w:rsidRDefault="000777B9" w:rsidP="000777B9">
      <w:pPr>
        <w:pStyle w:val="Corptext"/>
      </w:pPr>
      <w:r w:rsidRPr="000777B9">
        <w:rPr>
          <w:b/>
        </w:rPr>
        <w:t>Extensions:</w:t>
      </w:r>
      <w:r>
        <w:rPr>
          <w:b/>
        </w:rPr>
        <w:t xml:space="preserve"> </w:t>
      </w:r>
      <w:r w:rsidRPr="000777B9">
        <w:t>aplicatia afiseaza un mesaj de eroare pe ecran daca utilizatorul cauta  o masina ce nu exista in baza de date</w:t>
      </w:r>
    </w:p>
    <w:p w:rsidR="000777B9" w:rsidRDefault="000777B9" w:rsidP="000777B9">
      <w:pPr>
        <w:pStyle w:val="Corptext"/>
        <w:rPr>
          <w:b/>
        </w:rPr>
      </w:pPr>
    </w:p>
    <w:p w:rsidR="000777B9" w:rsidRDefault="000777B9" w:rsidP="000777B9">
      <w:pPr>
        <w:pStyle w:val="Corptext"/>
        <w:rPr>
          <w:b/>
        </w:rPr>
      </w:pPr>
    </w:p>
    <w:p w:rsidR="000777B9" w:rsidRDefault="000777B9" w:rsidP="000777B9">
      <w:pPr>
        <w:pStyle w:val="Corptext"/>
      </w:pPr>
      <w:r w:rsidRPr="000777B9">
        <w:rPr>
          <w:b/>
        </w:rPr>
        <w:t>Use case:</w:t>
      </w:r>
      <w:r>
        <w:t xml:space="preserve"> </w:t>
      </w:r>
      <w:r>
        <w:t>return car</w:t>
      </w:r>
    </w:p>
    <w:p w:rsidR="000777B9" w:rsidRDefault="000777B9" w:rsidP="000777B9">
      <w:pPr>
        <w:pStyle w:val="Corptext"/>
      </w:pPr>
      <w:r w:rsidRPr="000777B9">
        <w:rPr>
          <w:b/>
        </w:rPr>
        <w:t>Level:</w:t>
      </w:r>
      <w:r>
        <w:t xml:space="preserve"> user-goal</w:t>
      </w:r>
    </w:p>
    <w:p w:rsidR="000777B9" w:rsidRDefault="000777B9" w:rsidP="000777B9">
      <w:pPr>
        <w:pStyle w:val="Corptext"/>
      </w:pPr>
      <w:r w:rsidRPr="000777B9">
        <w:rPr>
          <w:b/>
        </w:rPr>
        <w:t>Primary actor:</w:t>
      </w:r>
      <w:r>
        <w:t xml:space="preserve"> user</w:t>
      </w:r>
    </w:p>
    <w:p w:rsidR="000777B9" w:rsidRDefault="000777B9" w:rsidP="000777B9">
      <w:pPr>
        <w:pStyle w:val="Corptext"/>
      </w:pPr>
      <w:r w:rsidRPr="000777B9">
        <w:rPr>
          <w:b/>
        </w:rPr>
        <w:t>Main success scenario:</w:t>
      </w:r>
      <w:r>
        <w:t xml:space="preserve"> utilizatorul returneaza masina si un mesaj de confirmare va fi afisat</w:t>
      </w:r>
    </w:p>
    <w:p w:rsidR="000777B9" w:rsidRDefault="000777B9" w:rsidP="0063665A">
      <w:pPr>
        <w:pStyle w:val="Corptext"/>
        <w:rPr>
          <w:b/>
        </w:rPr>
      </w:pPr>
      <w:r w:rsidRPr="000777B9">
        <w:rPr>
          <w:b/>
        </w:rPr>
        <w:t>Extensions:</w:t>
      </w:r>
      <w:r>
        <w:rPr>
          <w:b/>
        </w:rPr>
        <w:t xml:space="preserve"> </w:t>
      </w:r>
      <w:r>
        <w:t>daca returnarea s-a realizat cu success, masina va fi din nou disponibila pentru inchiriere celorlalti utilizatori</w:t>
      </w:r>
    </w:p>
    <w:p w:rsidR="0063665A" w:rsidRDefault="0063665A" w:rsidP="000777B9">
      <w:pPr>
        <w:pStyle w:val="Corptext"/>
        <w:rPr>
          <w:b/>
        </w:rPr>
      </w:pPr>
    </w:p>
    <w:p w:rsidR="0063665A" w:rsidRDefault="0063665A" w:rsidP="000777B9">
      <w:pPr>
        <w:pStyle w:val="Corptext"/>
        <w:rPr>
          <w:b/>
        </w:rPr>
      </w:pPr>
    </w:p>
    <w:p w:rsidR="0063665A" w:rsidRDefault="0063665A" w:rsidP="0063665A">
      <w:pPr>
        <w:pStyle w:val="Corptext"/>
      </w:pPr>
      <w:r w:rsidRPr="000777B9">
        <w:rPr>
          <w:b/>
        </w:rPr>
        <w:t>Use case:</w:t>
      </w:r>
      <w:r>
        <w:t xml:space="preserve"> </w:t>
      </w:r>
      <w:r>
        <w:t>request listing</w:t>
      </w:r>
    </w:p>
    <w:p w:rsidR="0063665A" w:rsidRDefault="0063665A" w:rsidP="0063665A">
      <w:pPr>
        <w:pStyle w:val="Corptext"/>
      </w:pPr>
      <w:r w:rsidRPr="000777B9">
        <w:rPr>
          <w:b/>
        </w:rPr>
        <w:t>Level:</w:t>
      </w:r>
      <w:r>
        <w:t xml:space="preserve"> user-goal</w:t>
      </w:r>
    </w:p>
    <w:p w:rsidR="0063665A" w:rsidRDefault="0063665A" w:rsidP="0063665A">
      <w:pPr>
        <w:pStyle w:val="Corptext"/>
      </w:pPr>
      <w:r w:rsidRPr="000777B9">
        <w:rPr>
          <w:b/>
        </w:rPr>
        <w:t>Primary actor:</w:t>
      </w:r>
      <w:r>
        <w:t xml:space="preserve"> user</w:t>
      </w:r>
    </w:p>
    <w:p w:rsidR="0063665A" w:rsidRDefault="0063665A" w:rsidP="0063665A">
      <w:pPr>
        <w:pStyle w:val="Corptext"/>
      </w:pPr>
      <w:r w:rsidRPr="000777B9">
        <w:rPr>
          <w:b/>
        </w:rPr>
        <w:t>Main success scenario:</w:t>
      </w:r>
      <w:r>
        <w:t xml:space="preserve"> utilizatorul face o cererea in care specifica ca doreste sa-si puna masina spre inchiriere</w:t>
      </w:r>
    </w:p>
    <w:p w:rsidR="0063665A" w:rsidRPr="000777B9" w:rsidRDefault="0063665A" w:rsidP="0063665A">
      <w:pPr>
        <w:pStyle w:val="Corptext"/>
        <w:rPr>
          <w:b/>
        </w:rPr>
      </w:pPr>
      <w:r w:rsidRPr="000777B9">
        <w:rPr>
          <w:b/>
        </w:rPr>
        <w:t>Extensions:</w:t>
      </w:r>
      <w:r>
        <w:rPr>
          <w:b/>
        </w:rPr>
        <w:t xml:space="preserve"> </w:t>
      </w:r>
      <w:r>
        <w:t>administratorul poate aproba sau nu cererea</w:t>
      </w:r>
    </w:p>
    <w:p w:rsidR="0063665A" w:rsidRDefault="0063665A" w:rsidP="000777B9">
      <w:pPr>
        <w:pStyle w:val="Corptext"/>
        <w:rPr>
          <w:b/>
        </w:rPr>
      </w:pPr>
    </w:p>
    <w:p w:rsidR="0063665A" w:rsidRDefault="0063665A" w:rsidP="0063665A">
      <w:pPr>
        <w:pStyle w:val="Corptext"/>
      </w:pPr>
      <w:r w:rsidRPr="000777B9">
        <w:rPr>
          <w:b/>
        </w:rPr>
        <w:lastRenderedPageBreak/>
        <w:t>Use case:</w:t>
      </w:r>
      <w:r>
        <w:t xml:space="preserve"> </w:t>
      </w:r>
      <w:r>
        <w:t>rent car</w:t>
      </w:r>
    </w:p>
    <w:p w:rsidR="0063665A" w:rsidRDefault="0063665A" w:rsidP="0063665A">
      <w:pPr>
        <w:pStyle w:val="Corptext"/>
      </w:pPr>
      <w:r w:rsidRPr="000777B9">
        <w:rPr>
          <w:b/>
        </w:rPr>
        <w:t>Level:</w:t>
      </w:r>
      <w:r>
        <w:t xml:space="preserve"> user-goal</w:t>
      </w:r>
    </w:p>
    <w:p w:rsidR="0063665A" w:rsidRDefault="0063665A" w:rsidP="0063665A">
      <w:pPr>
        <w:pStyle w:val="Corptext"/>
      </w:pPr>
      <w:r w:rsidRPr="000777B9">
        <w:rPr>
          <w:b/>
        </w:rPr>
        <w:t>Primary actor:</w:t>
      </w:r>
      <w:r>
        <w:t xml:space="preserve"> user</w:t>
      </w:r>
    </w:p>
    <w:p w:rsidR="0063665A" w:rsidRDefault="0063665A" w:rsidP="0063665A">
      <w:pPr>
        <w:pStyle w:val="Corptext"/>
      </w:pPr>
      <w:r w:rsidRPr="000777B9">
        <w:rPr>
          <w:b/>
        </w:rPr>
        <w:t>Main success scenario:</w:t>
      </w:r>
      <w:r>
        <w:t xml:space="preserve"> cand utilizatorul inchireaza masina, aceasta devine indisponibila pentru ceilalti utilizatori</w:t>
      </w:r>
    </w:p>
    <w:p w:rsidR="0063665A" w:rsidRPr="000777B9" w:rsidRDefault="0063665A" w:rsidP="0063665A">
      <w:pPr>
        <w:pStyle w:val="Corptext"/>
        <w:rPr>
          <w:b/>
        </w:rPr>
      </w:pPr>
      <w:r w:rsidRPr="000777B9">
        <w:rPr>
          <w:b/>
        </w:rPr>
        <w:t>Extensions:</w:t>
      </w:r>
      <w:r>
        <w:rPr>
          <w:b/>
        </w:rPr>
        <w:t xml:space="preserve"> </w:t>
      </w:r>
    </w:p>
    <w:p w:rsidR="0063665A" w:rsidRDefault="0063665A" w:rsidP="000777B9">
      <w:pPr>
        <w:pStyle w:val="Corptext"/>
        <w:rPr>
          <w:b/>
        </w:rPr>
      </w:pPr>
    </w:p>
    <w:p w:rsidR="0063665A" w:rsidRDefault="0063665A" w:rsidP="000777B9">
      <w:pPr>
        <w:pStyle w:val="Corptext"/>
        <w:rPr>
          <w:b/>
        </w:rPr>
      </w:pPr>
    </w:p>
    <w:p w:rsidR="0063665A" w:rsidRDefault="0063665A" w:rsidP="0063665A">
      <w:pPr>
        <w:pStyle w:val="Corptext"/>
      </w:pPr>
      <w:r w:rsidRPr="000777B9">
        <w:rPr>
          <w:b/>
        </w:rPr>
        <w:t>Use case:</w:t>
      </w:r>
      <w:r>
        <w:t xml:space="preserve"> </w:t>
      </w:r>
      <w:r>
        <w:t>delete user</w:t>
      </w:r>
    </w:p>
    <w:p w:rsidR="0063665A" w:rsidRDefault="0063665A" w:rsidP="0063665A">
      <w:pPr>
        <w:pStyle w:val="Corptext"/>
      </w:pPr>
      <w:r w:rsidRPr="000777B9">
        <w:rPr>
          <w:b/>
        </w:rPr>
        <w:t>Level:</w:t>
      </w:r>
      <w:r>
        <w:t xml:space="preserve"> user-goal</w:t>
      </w:r>
    </w:p>
    <w:p w:rsidR="0063665A" w:rsidRDefault="0063665A" w:rsidP="0063665A">
      <w:pPr>
        <w:pStyle w:val="Corptext"/>
      </w:pPr>
      <w:r w:rsidRPr="000777B9">
        <w:rPr>
          <w:b/>
        </w:rPr>
        <w:t>Primary actor:</w:t>
      </w:r>
      <w:r>
        <w:t xml:space="preserve"> </w:t>
      </w:r>
      <w:r>
        <w:t>administrator</w:t>
      </w:r>
    </w:p>
    <w:p w:rsidR="0063665A" w:rsidRDefault="0063665A" w:rsidP="0063665A">
      <w:pPr>
        <w:pStyle w:val="Corptext"/>
      </w:pPr>
      <w:r w:rsidRPr="000777B9">
        <w:rPr>
          <w:b/>
        </w:rPr>
        <w:t>Main success scenario:</w:t>
      </w:r>
      <w:r>
        <w:t xml:space="preserve"> </w:t>
      </w:r>
      <w:r>
        <w:t>in momentul in care utilizatorul acumuleaza 3 abateri, administratorul decide daca sterge sau nu contul utilizatorului</w:t>
      </w:r>
    </w:p>
    <w:p w:rsidR="0063665A" w:rsidRPr="000777B9" w:rsidRDefault="0063665A" w:rsidP="0063665A">
      <w:pPr>
        <w:pStyle w:val="Corptext"/>
        <w:rPr>
          <w:b/>
        </w:rPr>
      </w:pPr>
      <w:r w:rsidRPr="000777B9">
        <w:rPr>
          <w:b/>
        </w:rPr>
        <w:t>Extensions:</w:t>
      </w:r>
      <w:r>
        <w:rPr>
          <w:b/>
        </w:rPr>
        <w:t xml:space="preserve"> </w:t>
      </w:r>
    </w:p>
    <w:p w:rsidR="0063665A" w:rsidRDefault="0063665A" w:rsidP="000777B9">
      <w:pPr>
        <w:pStyle w:val="Corptext"/>
        <w:rPr>
          <w:b/>
        </w:rPr>
      </w:pPr>
    </w:p>
    <w:p w:rsidR="0063665A" w:rsidRDefault="0063665A" w:rsidP="000777B9">
      <w:pPr>
        <w:pStyle w:val="Corptext"/>
        <w:rPr>
          <w:b/>
        </w:rPr>
      </w:pPr>
    </w:p>
    <w:p w:rsidR="0063665A" w:rsidRDefault="0063665A" w:rsidP="000777B9">
      <w:pPr>
        <w:pStyle w:val="Corptext"/>
        <w:rPr>
          <w:b/>
        </w:rPr>
      </w:pPr>
    </w:p>
    <w:p w:rsidR="0063665A" w:rsidRDefault="0063665A" w:rsidP="0063665A">
      <w:pPr>
        <w:pStyle w:val="Corptext"/>
      </w:pPr>
      <w:r w:rsidRPr="000777B9">
        <w:rPr>
          <w:b/>
        </w:rPr>
        <w:t>Use case:</w:t>
      </w:r>
      <w:r>
        <w:t xml:space="preserve"> </w:t>
      </w:r>
      <w:r>
        <w:t xml:space="preserve">add </w:t>
      </w:r>
      <w:r w:rsidR="00C3427C">
        <w:t>car</w:t>
      </w:r>
    </w:p>
    <w:p w:rsidR="0063665A" w:rsidRDefault="0063665A" w:rsidP="0063665A">
      <w:pPr>
        <w:pStyle w:val="Corptext"/>
      </w:pPr>
      <w:r w:rsidRPr="000777B9">
        <w:rPr>
          <w:b/>
        </w:rPr>
        <w:t>Level:</w:t>
      </w:r>
      <w:r>
        <w:t xml:space="preserve"> user-goal</w:t>
      </w:r>
    </w:p>
    <w:p w:rsidR="0063665A" w:rsidRDefault="0063665A" w:rsidP="0063665A">
      <w:pPr>
        <w:pStyle w:val="Corptext"/>
      </w:pPr>
      <w:r w:rsidRPr="000777B9">
        <w:rPr>
          <w:b/>
        </w:rPr>
        <w:t>Primary actor:</w:t>
      </w:r>
      <w:r>
        <w:t xml:space="preserve"> </w:t>
      </w:r>
      <w:r w:rsidR="0003437A">
        <w:t>administrator</w:t>
      </w:r>
    </w:p>
    <w:p w:rsidR="0063665A" w:rsidRDefault="0063665A" w:rsidP="0063665A">
      <w:pPr>
        <w:pStyle w:val="Corptext"/>
      </w:pPr>
      <w:r w:rsidRPr="000777B9">
        <w:rPr>
          <w:b/>
        </w:rPr>
        <w:t>Main success scenario:</w:t>
      </w:r>
      <w:r>
        <w:t xml:space="preserve"> </w:t>
      </w:r>
      <w:r w:rsidR="00C3427C">
        <w:t>administratorul insereaza datele necesare crearii unui  noi masini</w:t>
      </w:r>
    </w:p>
    <w:p w:rsidR="0063665A" w:rsidRPr="000777B9" w:rsidRDefault="0063665A" w:rsidP="0063665A">
      <w:pPr>
        <w:pStyle w:val="Corptext"/>
        <w:rPr>
          <w:b/>
        </w:rPr>
      </w:pPr>
      <w:r w:rsidRPr="000777B9">
        <w:rPr>
          <w:b/>
        </w:rPr>
        <w:t>Extensions:</w:t>
      </w:r>
      <w:r>
        <w:rPr>
          <w:b/>
        </w:rPr>
        <w:t xml:space="preserve"> </w:t>
      </w:r>
      <w:r w:rsidR="00C3427C">
        <w:t>daca datele sunt validate masina va fi introdusa in baza de date, in caz contrar un mesaj de eroare va fi afisat pe ecran</w:t>
      </w:r>
    </w:p>
    <w:p w:rsidR="0063665A" w:rsidRDefault="0063665A" w:rsidP="000777B9">
      <w:pPr>
        <w:pStyle w:val="Corptext"/>
        <w:rPr>
          <w:b/>
        </w:rPr>
      </w:pPr>
    </w:p>
    <w:p w:rsidR="0063665A" w:rsidRDefault="0063665A" w:rsidP="000777B9">
      <w:pPr>
        <w:pStyle w:val="Corptext"/>
        <w:rPr>
          <w:b/>
        </w:rPr>
      </w:pPr>
    </w:p>
    <w:p w:rsidR="0063665A" w:rsidRDefault="0063665A" w:rsidP="000777B9">
      <w:pPr>
        <w:pStyle w:val="Corptext"/>
        <w:rPr>
          <w:b/>
        </w:rPr>
      </w:pPr>
    </w:p>
    <w:p w:rsidR="0063665A" w:rsidRDefault="0063665A" w:rsidP="0063665A">
      <w:pPr>
        <w:pStyle w:val="Corptext"/>
      </w:pPr>
      <w:r w:rsidRPr="000777B9">
        <w:rPr>
          <w:b/>
        </w:rPr>
        <w:t>Use case:</w:t>
      </w:r>
      <w:r>
        <w:t xml:space="preserve"> </w:t>
      </w:r>
      <w:r w:rsidR="0003437A">
        <w:t>approve listing</w:t>
      </w:r>
    </w:p>
    <w:p w:rsidR="0063665A" w:rsidRDefault="0063665A" w:rsidP="0063665A">
      <w:pPr>
        <w:pStyle w:val="Corptext"/>
      </w:pPr>
      <w:r w:rsidRPr="000777B9">
        <w:rPr>
          <w:b/>
        </w:rPr>
        <w:t>Level:</w:t>
      </w:r>
      <w:r>
        <w:t xml:space="preserve"> user-goal</w:t>
      </w:r>
    </w:p>
    <w:p w:rsidR="0063665A" w:rsidRDefault="0063665A" w:rsidP="0063665A">
      <w:pPr>
        <w:pStyle w:val="Corptext"/>
      </w:pPr>
      <w:r w:rsidRPr="000777B9">
        <w:rPr>
          <w:b/>
        </w:rPr>
        <w:t>Primary actor:</w:t>
      </w:r>
      <w:r>
        <w:t xml:space="preserve"> user</w:t>
      </w:r>
    </w:p>
    <w:p w:rsidR="0063665A" w:rsidRDefault="0063665A" w:rsidP="0063665A">
      <w:pPr>
        <w:pStyle w:val="Corptext"/>
      </w:pPr>
      <w:r w:rsidRPr="000777B9">
        <w:rPr>
          <w:b/>
        </w:rPr>
        <w:t>Main success scenario:</w:t>
      </w:r>
      <w:r>
        <w:t xml:space="preserve"> </w:t>
      </w:r>
      <w:r w:rsidR="0003437A">
        <w:t>administratorul aproba sau nu cererea de punere spre inchiriere a masinii unui utilizator in functie de numarul de abateri</w:t>
      </w:r>
    </w:p>
    <w:p w:rsidR="0063665A" w:rsidRPr="000777B9" w:rsidRDefault="0063665A" w:rsidP="0063665A">
      <w:pPr>
        <w:pStyle w:val="Corptext"/>
        <w:rPr>
          <w:b/>
        </w:rPr>
      </w:pPr>
      <w:r w:rsidRPr="000777B9">
        <w:rPr>
          <w:b/>
        </w:rPr>
        <w:t>Extensions:</w:t>
      </w:r>
      <w:r>
        <w:rPr>
          <w:b/>
        </w:rPr>
        <w:t xml:space="preserve"> </w:t>
      </w:r>
      <w:bookmarkStart w:id="5" w:name="_GoBack"/>
      <w:bookmarkEnd w:id="5"/>
    </w:p>
    <w:p w:rsidR="0063665A" w:rsidRPr="000777B9" w:rsidRDefault="0063665A" w:rsidP="000777B9">
      <w:pPr>
        <w:pStyle w:val="Corptext"/>
        <w:rPr>
          <w:b/>
        </w:rPr>
      </w:pPr>
    </w:p>
    <w:p w:rsidR="000777B9" w:rsidRPr="000777B9" w:rsidRDefault="000777B9" w:rsidP="000777B9">
      <w:pPr>
        <w:pStyle w:val="Corptext"/>
        <w:tabs>
          <w:tab w:val="left" w:pos="2218"/>
        </w:tabs>
        <w:rPr>
          <w:b/>
        </w:rPr>
      </w:pPr>
    </w:p>
    <w:p w:rsidR="008C4393" w:rsidRPr="00D047E9" w:rsidRDefault="00D047E9">
      <w:pPr>
        <w:pStyle w:val="Titlu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:rsidR="008C4393" w:rsidRPr="00D047E9" w:rsidRDefault="0063665A" w:rsidP="00D047E9">
      <w:pPr>
        <w:pStyle w:val="InfoBlu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95pt;height:205.5pt">
            <v:imagedata r:id="rId9" o:title="fewwf"/>
          </v:shape>
        </w:pict>
      </w:r>
      <w:r>
        <w:pict>
          <v:shape id="_x0000_i1026" type="#_x0000_t75" style="width:225.45pt;height:222.3pt">
            <v:imagedata r:id="rId10" o:title="mmm"/>
          </v:shape>
        </w:pict>
      </w:r>
    </w:p>
    <w:sectPr w:rsidR="008C4393" w:rsidRPr="00D047E9" w:rsidSect="008C4393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083" w:rsidRDefault="00FC2083">
      <w:pPr>
        <w:spacing w:line="240" w:lineRule="auto"/>
      </w:pPr>
      <w:r>
        <w:separator/>
      </w:r>
    </w:p>
  </w:endnote>
  <w:endnote w:type="continuationSeparator" w:id="0">
    <w:p w:rsidR="00FC2083" w:rsidRDefault="00FC2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63665A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FC2083">
            <w:fldChar w:fldCharType="begin"/>
          </w:r>
          <w:r w:rsidR="00FC2083">
            <w:instrText xml:space="preserve"> DOCPROPERTY "Company"  \* MERGEFORMAT </w:instrText>
          </w:r>
          <w:r w:rsidR="00FC2083">
            <w:fldChar w:fldCharType="separate"/>
          </w:r>
          <w:r w:rsidR="0004741B">
            <w:t>&lt;</w:t>
          </w:r>
          <w:r w:rsidR="0063665A">
            <w:t>Dobrescu Bianca Maria</w:t>
          </w:r>
          <w:r w:rsidR="000916B9">
            <w:t>&gt;</w:t>
          </w:r>
          <w:r w:rsidR="00FC2083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5E41A0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page </w:instrText>
          </w:r>
          <w:r w:rsidR="0056530F">
            <w:rPr>
              <w:rStyle w:val="Numrdepagin"/>
            </w:rPr>
            <w:fldChar w:fldCharType="separate"/>
          </w:r>
          <w:r w:rsidR="0003437A">
            <w:rPr>
              <w:rStyle w:val="Numrdepagin"/>
              <w:noProof/>
            </w:rPr>
            <w:t>5</w:t>
          </w:r>
          <w:r w:rsidR="0056530F">
            <w:rPr>
              <w:rStyle w:val="Numrdepagin"/>
            </w:rPr>
            <w:fldChar w:fldCharType="end"/>
          </w:r>
        </w:p>
      </w:tc>
    </w:tr>
  </w:tbl>
  <w:p w:rsidR="008C4393" w:rsidRDefault="008C4393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083" w:rsidRDefault="00FC2083">
      <w:pPr>
        <w:spacing w:line="240" w:lineRule="auto"/>
      </w:pPr>
      <w:r>
        <w:separator/>
      </w:r>
    </w:p>
  </w:footnote>
  <w:footnote w:type="continuationSeparator" w:id="0">
    <w:p w:rsidR="00FC2083" w:rsidRDefault="00FC20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FC2083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0916B9">
      <w:rPr>
        <w:rFonts w:ascii="Arial" w:hAnsi="Arial"/>
        <w:b/>
        <w:sz w:val="36"/>
      </w:rPr>
      <w:t>&lt;</w:t>
    </w:r>
    <w:r w:rsidR="005E41A0">
      <w:rPr>
        <w:rFonts w:ascii="Arial" w:hAnsi="Arial"/>
        <w:b/>
        <w:sz w:val="36"/>
      </w:rPr>
      <w:t>Dobrescu Bianca Maria</w:t>
    </w:r>
    <w:r w:rsidR="000916B9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04741B" w:rsidRDefault="00FC2083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4741B">
      <w:rPr>
        <w:rFonts w:ascii="Arial" w:hAnsi="Arial"/>
        <w:b/>
        <w:sz w:val="36"/>
      </w:rPr>
      <w:t xml:space="preserve">&lt;Group </w:t>
    </w:r>
    <w:r w:rsidR="005E41A0">
      <w:rPr>
        <w:rFonts w:ascii="Arial" w:hAnsi="Arial"/>
        <w:b/>
        <w:sz w:val="36"/>
      </w:rPr>
      <w:t>30238</w:t>
    </w:r>
    <w:r w:rsidR="0004741B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FC2083" w:rsidP="005E41A0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0916B9">
            <w:t>&lt;</w:t>
          </w:r>
          <w:r w:rsidR="005E41A0">
            <w:t>Administrare firma inchiriere masini</w:t>
          </w:r>
          <w:r w:rsidR="000916B9">
            <w:t>&gt;</w:t>
          </w:r>
          <w:r>
            <w:fldChar w:fldCharType="end"/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 w:rsidP="005E41A0">
          <w:r>
            <w:t xml:space="preserve">  Date:  &lt;</w:t>
          </w:r>
          <w:r w:rsidR="005E41A0">
            <w:t>04</w:t>
          </w:r>
          <w:r>
            <w:t>/</w:t>
          </w:r>
          <w:r w:rsidR="005E41A0">
            <w:t>04/2019</w:t>
          </w:r>
          <w:r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3437A"/>
    <w:rsid w:val="0004741B"/>
    <w:rsid w:val="000777B9"/>
    <w:rsid w:val="000916B9"/>
    <w:rsid w:val="002D02EB"/>
    <w:rsid w:val="0056530F"/>
    <w:rsid w:val="00570E86"/>
    <w:rsid w:val="005E41A0"/>
    <w:rsid w:val="0063665A"/>
    <w:rsid w:val="00664E4B"/>
    <w:rsid w:val="006C543D"/>
    <w:rsid w:val="008C4393"/>
    <w:rsid w:val="0090593F"/>
    <w:rsid w:val="00C3427C"/>
    <w:rsid w:val="00C709E3"/>
    <w:rsid w:val="00D047E9"/>
    <w:rsid w:val="00D720D3"/>
    <w:rsid w:val="00FC208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Titlu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8C4393"/>
    <w:pPr>
      <w:ind w:left="900" w:hanging="900"/>
    </w:pPr>
  </w:style>
  <w:style w:type="paragraph" w:styleId="Cuprins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Corp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Cuprins4">
    <w:name w:val="toc 4"/>
    <w:basedOn w:val="Normal"/>
    <w:next w:val="Normal"/>
    <w:semiHidden/>
    <w:rsid w:val="008C4393"/>
    <w:pPr>
      <w:ind w:left="600"/>
    </w:pPr>
  </w:style>
  <w:style w:type="paragraph" w:styleId="Cuprins5">
    <w:name w:val="toc 5"/>
    <w:basedOn w:val="Normal"/>
    <w:next w:val="Normal"/>
    <w:semiHidden/>
    <w:rsid w:val="008C4393"/>
    <w:pPr>
      <w:ind w:left="800"/>
    </w:pPr>
  </w:style>
  <w:style w:type="paragraph" w:styleId="Cuprins6">
    <w:name w:val="toc 6"/>
    <w:basedOn w:val="Normal"/>
    <w:next w:val="Normal"/>
    <w:semiHidden/>
    <w:rsid w:val="008C4393"/>
    <w:pPr>
      <w:ind w:left="1000"/>
    </w:pPr>
  </w:style>
  <w:style w:type="paragraph" w:styleId="Cuprins7">
    <w:name w:val="toc 7"/>
    <w:basedOn w:val="Normal"/>
    <w:next w:val="Normal"/>
    <w:semiHidden/>
    <w:rsid w:val="008C4393"/>
    <w:pPr>
      <w:ind w:left="1200"/>
    </w:pPr>
  </w:style>
  <w:style w:type="paragraph" w:styleId="Cuprins8">
    <w:name w:val="toc 8"/>
    <w:basedOn w:val="Normal"/>
    <w:next w:val="Normal"/>
    <w:semiHidden/>
    <w:rsid w:val="008C4393"/>
    <w:pPr>
      <w:ind w:left="1400"/>
    </w:pPr>
  </w:style>
  <w:style w:type="paragraph" w:styleId="Cuprins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Plandocument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8C4393"/>
    <w:rPr>
      <w:sz w:val="20"/>
      <w:vertAlign w:val="superscript"/>
    </w:rPr>
  </w:style>
  <w:style w:type="paragraph" w:styleId="Textnotdesubsol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Corptext2">
    <w:name w:val="Body Text 2"/>
    <w:basedOn w:val="Normal"/>
    <w:semiHidden/>
    <w:rsid w:val="008C4393"/>
    <w:rPr>
      <w:i/>
      <w:color w:val="0000FF"/>
    </w:rPr>
  </w:style>
  <w:style w:type="paragraph" w:styleId="Indentcorptex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31</TotalTime>
  <Pages>6</Pages>
  <Words>358</Words>
  <Characters>2046</Characters>
  <Application>Microsoft Office Word</Application>
  <DocSecurity>0</DocSecurity>
  <Lines>17</Lines>
  <Paragraphs>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Bianca</cp:lastModifiedBy>
  <cp:revision>7</cp:revision>
  <dcterms:created xsi:type="dcterms:W3CDTF">2010-02-24T09:14:00Z</dcterms:created>
  <dcterms:modified xsi:type="dcterms:W3CDTF">2019-04-04T19:43:00Z</dcterms:modified>
</cp:coreProperties>
</file>